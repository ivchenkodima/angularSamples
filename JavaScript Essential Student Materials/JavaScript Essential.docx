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2DB7" w14:textId="2411EEFC" w:rsidR="003C5E46" w:rsidRPr="00001260" w:rsidRDefault="00001260">
      <w:pPr>
        <w:pStyle w:val="Title"/>
        <w:rPr>
          <w:rFonts w:ascii="Segoe UI" w:hAnsi="Segoe UI" w:cs="Segoe UI"/>
          <w:sz w:val="20"/>
          <w:szCs w:val="20"/>
          <w:lang w:val="en-US"/>
        </w:rPr>
      </w:pPr>
      <w:r w:rsidRPr="00001260">
        <w:rPr>
          <w:rFonts w:ascii="Segoe UI" w:hAnsi="Segoe UI" w:cs="Segoe UI"/>
        </w:rPr>
        <w:t>JavaScript</w:t>
      </w:r>
      <w:r w:rsidR="004852F8" w:rsidRPr="00001260">
        <w:rPr>
          <w:rFonts w:ascii="Segoe UI" w:hAnsi="Segoe UI" w:cs="Segoe UI"/>
        </w:rPr>
        <w:t xml:space="preserve"> </w:t>
      </w:r>
      <w:r w:rsidR="0086001B">
        <w:rPr>
          <w:rFonts w:ascii="Segoe UI" w:hAnsi="Segoe UI" w:cs="Segoe UI"/>
          <w:lang w:val="en-US"/>
        </w:rPr>
        <w:t>Es</w:t>
      </w:r>
      <w:r w:rsidRPr="00001260">
        <w:rPr>
          <w:rFonts w:ascii="Segoe UI" w:hAnsi="Segoe UI" w:cs="Segoe UI"/>
          <w:lang w:val="en-US"/>
        </w:rPr>
        <w:t>sintial</w:t>
      </w:r>
    </w:p>
    <w:p w14:paraId="2BEF2DB8" w14:textId="77777777" w:rsidR="003C5E46" w:rsidRPr="00920F85" w:rsidRDefault="003C5E46"/>
    <w:tbl>
      <w:tblPr>
        <w:tblW w:w="9127" w:type="dxa"/>
        <w:jc w:val="center"/>
        <w:tblLayout w:type="fixed"/>
        <w:tblLook w:val="0000" w:firstRow="0" w:lastRow="0" w:firstColumn="0" w:lastColumn="0" w:noHBand="0" w:noVBand="0"/>
      </w:tblPr>
      <w:tblGrid>
        <w:gridCol w:w="3475"/>
        <w:gridCol w:w="5652"/>
      </w:tblGrid>
      <w:tr w:rsidR="0079372F" w:rsidRPr="00001260" w14:paraId="2BEF2DBB" w14:textId="77777777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14:paraId="2BEF2DB9" w14:textId="77777777" w:rsidR="0079372F" w:rsidRPr="00001260" w:rsidRDefault="0079372F">
            <w:pPr>
              <w:rPr>
                <w:rFonts w:asciiTheme="minorHAnsi" w:hAnsiTheme="minorHAnsi" w:cstheme="minorHAnsi"/>
                <w:b/>
              </w:rPr>
            </w:pPr>
            <w:r w:rsidRPr="00001260">
              <w:rPr>
                <w:rFonts w:asciiTheme="minorHAnsi" w:hAnsiTheme="minorHAnsi" w:cstheme="minorHAnsi"/>
                <w:b/>
              </w:rPr>
              <w:t>Имя курса:</w:t>
            </w:r>
          </w:p>
        </w:tc>
        <w:tc>
          <w:tcPr>
            <w:tcW w:w="5652" w:type="dxa"/>
            <w:shd w:val="clear" w:color="auto" w:fill="auto"/>
          </w:tcPr>
          <w:p w14:paraId="2BEF2DBA" w14:textId="77777777" w:rsidR="0079372F" w:rsidRPr="00001260" w:rsidRDefault="004852F8" w:rsidP="00001260">
            <w:pPr>
              <w:rPr>
                <w:rFonts w:asciiTheme="minorHAnsi" w:hAnsiTheme="minorHAnsi" w:cstheme="minorHAnsi"/>
                <w:lang w:val="en-US"/>
              </w:rPr>
            </w:pPr>
            <w:r w:rsidRPr="00001260">
              <w:rPr>
                <w:rFonts w:asciiTheme="minorHAnsi" w:hAnsiTheme="minorHAnsi" w:cstheme="minorHAnsi"/>
              </w:rPr>
              <w:t xml:space="preserve">JavaScript  </w:t>
            </w:r>
            <w:r w:rsidR="00001260">
              <w:rPr>
                <w:rFonts w:asciiTheme="minorHAnsi" w:hAnsiTheme="minorHAnsi" w:cstheme="minorHAnsi"/>
                <w:lang w:val="en-US"/>
              </w:rPr>
              <w:t>Essential</w:t>
            </w:r>
          </w:p>
        </w:tc>
      </w:tr>
      <w:tr w:rsidR="0079372F" w:rsidRPr="00001260" w14:paraId="2BEF2DBE" w14:textId="77777777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14:paraId="2BEF2DBC" w14:textId="77777777" w:rsidR="0079372F" w:rsidRPr="00001260" w:rsidRDefault="0079372F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5652" w:type="dxa"/>
            <w:shd w:val="clear" w:color="auto" w:fill="auto"/>
          </w:tcPr>
          <w:p w14:paraId="2BEF2DBD" w14:textId="77777777" w:rsidR="0079372F" w:rsidRPr="00001260" w:rsidRDefault="0079372F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B6A4B" w:rsidRPr="00001260" w14:paraId="2BEF2DC1" w14:textId="77777777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14:paraId="2BEF2DBF" w14:textId="77777777" w:rsidR="00BB6A4B" w:rsidRPr="00001260" w:rsidRDefault="00BB6A4B">
            <w:pPr>
              <w:rPr>
                <w:rFonts w:asciiTheme="minorHAnsi" w:hAnsiTheme="minorHAnsi" w:cstheme="minorHAnsi"/>
                <w:b/>
              </w:rPr>
            </w:pPr>
            <w:r w:rsidRPr="00001260">
              <w:rPr>
                <w:rFonts w:asciiTheme="minorHAnsi" w:hAnsiTheme="minorHAnsi" w:cstheme="minorHAnsi"/>
                <w:b/>
              </w:rPr>
              <w:t>Количество уроков:</w:t>
            </w:r>
          </w:p>
        </w:tc>
        <w:tc>
          <w:tcPr>
            <w:tcW w:w="5652" w:type="dxa"/>
            <w:shd w:val="clear" w:color="auto" w:fill="auto"/>
          </w:tcPr>
          <w:p w14:paraId="2BEF2DC0" w14:textId="77777777" w:rsidR="00BB6A4B" w:rsidRPr="00001260" w:rsidRDefault="00F56886">
            <w:pPr>
              <w:rPr>
                <w:rFonts w:asciiTheme="minorHAnsi" w:hAnsiTheme="minorHAnsi" w:cstheme="minorHAnsi"/>
                <w:lang w:val="en-US"/>
              </w:rPr>
            </w:pPr>
            <w:r w:rsidRPr="00001260">
              <w:rPr>
                <w:rFonts w:asciiTheme="minorHAnsi" w:hAnsiTheme="minorHAnsi" w:cstheme="minorHAnsi"/>
                <w:lang w:val="en-US"/>
              </w:rPr>
              <w:t>5</w:t>
            </w:r>
          </w:p>
        </w:tc>
      </w:tr>
      <w:tr w:rsidR="00BB6A4B" w:rsidRPr="00001260" w14:paraId="2BEF2DC4" w14:textId="77777777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14:paraId="2BEF2DC2" w14:textId="77777777" w:rsidR="00BB6A4B" w:rsidRPr="00001260" w:rsidRDefault="00BB6A4B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5652" w:type="dxa"/>
            <w:shd w:val="clear" w:color="auto" w:fill="auto"/>
          </w:tcPr>
          <w:p w14:paraId="2BEF2DC3" w14:textId="77777777" w:rsidR="00BB6A4B" w:rsidRPr="00001260" w:rsidRDefault="00BB6A4B">
            <w:pPr>
              <w:rPr>
                <w:rFonts w:asciiTheme="minorHAnsi" w:hAnsiTheme="minorHAnsi" w:cstheme="minorHAnsi"/>
              </w:rPr>
            </w:pPr>
          </w:p>
        </w:tc>
      </w:tr>
      <w:tr w:rsidR="0079372F" w:rsidRPr="00001260" w14:paraId="2BEF2DC7" w14:textId="77777777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14:paraId="2BEF2DC5" w14:textId="77777777" w:rsidR="0079372F" w:rsidRPr="00001260" w:rsidRDefault="0079372F" w:rsidP="00197971">
            <w:pPr>
              <w:pStyle w:val="Heading1"/>
              <w:rPr>
                <w:rFonts w:asciiTheme="minorHAnsi" w:hAnsiTheme="minorHAnsi" w:cstheme="minorHAnsi"/>
              </w:rPr>
            </w:pPr>
            <w:r w:rsidRPr="00001260">
              <w:rPr>
                <w:rFonts w:asciiTheme="minorHAnsi" w:hAnsiTheme="minorHAnsi" w:cstheme="minorHAnsi"/>
              </w:rPr>
              <w:t>Цена:</w:t>
            </w:r>
          </w:p>
        </w:tc>
        <w:tc>
          <w:tcPr>
            <w:tcW w:w="5652" w:type="dxa"/>
            <w:shd w:val="clear" w:color="auto" w:fill="auto"/>
          </w:tcPr>
          <w:p w14:paraId="2BEF2DC6" w14:textId="69135835" w:rsidR="0079372F" w:rsidRPr="00001260" w:rsidRDefault="00AC13AB" w:rsidP="000E00E2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630</w:t>
            </w:r>
            <w:bookmarkStart w:id="0" w:name="_GoBack"/>
            <w:bookmarkEnd w:id="0"/>
            <w:r w:rsidR="00672865" w:rsidRPr="00001260">
              <w:rPr>
                <w:rFonts w:asciiTheme="minorHAnsi" w:hAnsiTheme="minorHAnsi" w:cstheme="minorHAnsi"/>
              </w:rPr>
              <w:t xml:space="preserve"> грн.</w:t>
            </w:r>
          </w:p>
        </w:tc>
      </w:tr>
      <w:tr w:rsidR="0079372F" w:rsidRPr="00001260" w14:paraId="2BEF2DCA" w14:textId="77777777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14:paraId="2BEF2DC8" w14:textId="77777777" w:rsidR="0079372F" w:rsidRPr="00001260" w:rsidRDefault="0079372F" w:rsidP="00197971">
            <w:pPr>
              <w:pStyle w:val="Heading1"/>
              <w:rPr>
                <w:rFonts w:asciiTheme="minorHAnsi" w:hAnsiTheme="minorHAnsi" w:cstheme="minorHAnsi"/>
              </w:rPr>
            </w:pPr>
          </w:p>
        </w:tc>
        <w:tc>
          <w:tcPr>
            <w:tcW w:w="5652" w:type="dxa"/>
            <w:shd w:val="clear" w:color="auto" w:fill="auto"/>
          </w:tcPr>
          <w:p w14:paraId="2BEF2DC9" w14:textId="77777777" w:rsidR="0079372F" w:rsidRPr="00001260" w:rsidRDefault="0079372F" w:rsidP="00197971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197971" w:rsidRPr="00001260" w14:paraId="2BEF2DCD" w14:textId="77777777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14:paraId="2BEF2DCB" w14:textId="77777777" w:rsidR="00197971" w:rsidRPr="00001260" w:rsidRDefault="0079372F" w:rsidP="0079372F">
            <w:pPr>
              <w:pStyle w:val="Heading1"/>
              <w:rPr>
                <w:rFonts w:asciiTheme="minorHAnsi" w:hAnsiTheme="minorHAnsi" w:cstheme="minorHAnsi"/>
              </w:rPr>
            </w:pPr>
            <w:r w:rsidRPr="00001260">
              <w:rPr>
                <w:rFonts w:asciiTheme="minorHAnsi" w:hAnsiTheme="minorHAnsi" w:cstheme="minorHAnsi"/>
              </w:rPr>
              <w:t>Продолжите</w:t>
            </w:r>
            <w:r w:rsidR="00BB6A4B" w:rsidRPr="00001260">
              <w:rPr>
                <w:rFonts w:asciiTheme="minorHAnsi" w:hAnsiTheme="minorHAnsi" w:cstheme="minorHAnsi"/>
              </w:rPr>
              <w:t>льность</w:t>
            </w:r>
            <w:r w:rsidRPr="00001260">
              <w:rPr>
                <w:rFonts w:asciiTheme="minorHAnsi" w:hAnsiTheme="minorHAnsi" w:cstheme="minorHAnsi"/>
              </w:rPr>
              <w:t xml:space="preserve"> в часах</w:t>
            </w:r>
            <w:r w:rsidR="00BB6A4B" w:rsidRPr="0000126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5652" w:type="dxa"/>
            <w:shd w:val="clear" w:color="auto" w:fill="auto"/>
          </w:tcPr>
          <w:p w14:paraId="2BEF2DCC" w14:textId="77777777" w:rsidR="00197971" w:rsidRPr="00001260" w:rsidRDefault="00F56886" w:rsidP="0079372F">
            <w:pPr>
              <w:rPr>
                <w:rFonts w:asciiTheme="minorHAnsi" w:hAnsiTheme="minorHAnsi" w:cstheme="minorHAnsi"/>
                <w:lang w:val="en-US"/>
              </w:rPr>
            </w:pPr>
            <w:r w:rsidRPr="00001260">
              <w:rPr>
                <w:rFonts w:asciiTheme="minorHAnsi" w:hAnsiTheme="minorHAnsi" w:cstheme="minorHAnsi"/>
                <w:lang w:val="en-US"/>
              </w:rPr>
              <w:t>1</w:t>
            </w:r>
            <w:r w:rsidR="00BB6A4B" w:rsidRPr="00001260">
              <w:rPr>
                <w:rFonts w:asciiTheme="minorHAnsi" w:hAnsiTheme="minorHAnsi" w:cstheme="minorHAnsi"/>
              </w:rPr>
              <w:t>0 часов</w:t>
            </w:r>
          </w:p>
        </w:tc>
      </w:tr>
      <w:tr w:rsidR="00BB6A4B" w:rsidRPr="00001260" w14:paraId="2BEF2DD0" w14:textId="77777777" w:rsidTr="000A05A4">
        <w:trPr>
          <w:cantSplit/>
          <w:jc w:val="center"/>
        </w:trPr>
        <w:tc>
          <w:tcPr>
            <w:tcW w:w="3475" w:type="dxa"/>
            <w:shd w:val="clear" w:color="auto" w:fill="auto"/>
          </w:tcPr>
          <w:p w14:paraId="2BEF2DCE" w14:textId="77777777" w:rsidR="00BB6A4B" w:rsidRPr="00001260" w:rsidRDefault="00BB6A4B" w:rsidP="00197971">
            <w:pPr>
              <w:pStyle w:val="Heading1"/>
              <w:rPr>
                <w:rFonts w:asciiTheme="minorHAnsi" w:hAnsiTheme="minorHAnsi" w:cstheme="minorHAnsi"/>
              </w:rPr>
            </w:pPr>
          </w:p>
        </w:tc>
        <w:tc>
          <w:tcPr>
            <w:tcW w:w="5652" w:type="dxa"/>
            <w:shd w:val="clear" w:color="auto" w:fill="auto"/>
          </w:tcPr>
          <w:p w14:paraId="2BEF2DCF" w14:textId="77777777" w:rsidR="00BB6A4B" w:rsidRPr="00001260" w:rsidRDefault="00BB6A4B" w:rsidP="00197971">
            <w:pPr>
              <w:rPr>
                <w:rFonts w:asciiTheme="minorHAnsi" w:hAnsiTheme="minorHAnsi" w:cstheme="minorHAnsi"/>
              </w:rPr>
            </w:pPr>
          </w:p>
        </w:tc>
      </w:tr>
      <w:tr w:rsidR="0079372F" w:rsidRPr="00001260" w14:paraId="2BEF2DD3" w14:textId="77777777" w:rsidTr="000A05A4">
        <w:trPr>
          <w:cantSplit/>
          <w:jc w:val="center"/>
        </w:trPr>
        <w:tc>
          <w:tcPr>
            <w:tcW w:w="3475" w:type="dxa"/>
            <w:shd w:val="clear" w:color="auto" w:fill="DAEEF3" w:themeFill="accent5" w:themeFillTint="33"/>
          </w:tcPr>
          <w:p w14:paraId="2BEF2DD1" w14:textId="77777777" w:rsidR="0079372F" w:rsidRPr="00001260" w:rsidRDefault="0079372F" w:rsidP="0079372F">
            <w:pPr>
              <w:pStyle w:val="Heading1"/>
              <w:rPr>
                <w:rFonts w:asciiTheme="minorHAnsi" w:hAnsiTheme="minorHAnsi" w:cstheme="minorHAnsi"/>
              </w:rPr>
            </w:pPr>
            <w:r w:rsidRPr="00001260">
              <w:rPr>
                <w:rFonts w:asciiTheme="minorHAnsi" w:hAnsiTheme="minorHAnsi" w:cstheme="minorHAnsi"/>
              </w:rPr>
              <w:t>Продолжительность в днях:</w:t>
            </w:r>
          </w:p>
        </w:tc>
        <w:tc>
          <w:tcPr>
            <w:tcW w:w="5652" w:type="dxa"/>
            <w:shd w:val="clear" w:color="auto" w:fill="auto"/>
          </w:tcPr>
          <w:p w14:paraId="2BEF2DD2" w14:textId="77777777" w:rsidR="0079372F" w:rsidRPr="00001260" w:rsidRDefault="00F56886" w:rsidP="00197971">
            <w:pPr>
              <w:rPr>
                <w:rFonts w:asciiTheme="minorHAnsi" w:hAnsiTheme="minorHAnsi" w:cstheme="minorHAnsi"/>
              </w:rPr>
            </w:pPr>
            <w:r w:rsidRPr="00001260">
              <w:rPr>
                <w:rFonts w:asciiTheme="minorHAnsi" w:hAnsiTheme="minorHAnsi" w:cstheme="minorHAnsi"/>
                <w:lang w:val="en-US"/>
              </w:rPr>
              <w:t>5</w:t>
            </w:r>
            <w:r w:rsidR="000A05A4" w:rsidRPr="00001260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0A05A4" w:rsidRPr="00001260">
              <w:rPr>
                <w:rFonts w:asciiTheme="minorHAnsi" w:hAnsiTheme="minorHAnsi" w:cstheme="minorHAnsi"/>
              </w:rPr>
              <w:t>дней</w:t>
            </w:r>
          </w:p>
        </w:tc>
      </w:tr>
    </w:tbl>
    <w:p w14:paraId="2BEF2DD4" w14:textId="77777777" w:rsidR="00BB6A4B" w:rsidRPr="00001260" w:rsidRDefault="00BB6A4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5" w14:textId="77777777" w:rsidR="0029751A" w:rsidRPr="00001260" w:rsidRDefault="0029751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6" w14:textId="77777777" w:rsidR="00920F85" w:rsidRPr="00001260" w:rsidRDefault="000A05A4" w:rsidP="00920F85">
      <w:pPr>
        <w:pStyle w:val="Heading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Описание Курса</w:t>
      </w:r>
    </w:p>
    <w:p w14:paraId="2BEF2DD7" w14:textId="77777777" w:rsidR="00920F85" w:rsidRPr="00001260" w:rsidRDefault="00920F85" w:rsidP="00920F8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8" w14:textId="77777777" w:rsidR="008C3671" w:rsidRPr="00001260" w:rsidRDefault="0045641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Если Вы имеете только общее представление о том, что такое программирование и никогда не занимались им профессионально, рекомендуем Вам начать изучение с самых основ.</w:t>
      </w:r>
    </w:p>
    <w:p w14:paraId="2BEF2DD9" w14:textId="77777777" w:rsidR="00D936D3" w:rsidRPr="00001260" w:rsidRDefault="00D936D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A" w14:textId="77777777" w:rsidR="00D936D3" w:rsidRPr="00001260" w:rsidRDefault="00D936D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Курс «</w:t>
      </w:r>
      <w:r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Pr="00001260">
        <w:rPr>
          <w:rFonts w:asciiTheme="minorHAnsi" w:hAnsiTheme="minorHAnsi" w:cstheme="minorHAnsi"/>
          <w:sz w:val="20"/>
          <w:szCs w:val="20"/>
        </w:rPr>
        <w:t xml:space="preserve">  </w:t>
      </w:r>
      <w:r w:rsidR="00001260">
        <w:rPr>
          <w:rFonts w:asciiTheme="minorHAnsi" w:hAnsiTheme="minorHAnsi" w:cstheme="minorHAnsi"/>
          <w:sz w:val="20"/>
          <w:szCs w:val="20"/>
          <w:lang w:val="en-US"/>
        </w:rPr>
        <w:t>Essential</w:t>
      </w:r>
      <w:r w:rsidRPr="00001260">
        <w:rPr>
          <w:rFonts w:asciiTheme="minorHAnsi" w:hAnsiTheme="minorHAnsi" w:cstheme="minorHAnsi"/>
          <w:sz w:val="20"/>
          <w:szCs w:val="20"/>
        </w:rPr>
        <w:t xml:space="preserve">» предназначен для новичков в программировании, а также начинающих разработчиков, которые хотят в кратчайшие сроки изучить основы </w:t>
      </w:r>
      <w:r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DDB" w14:textId="77777777" w:rsidR="00D936D3" w:rsidRPr="00001260" w:rsidRDefault="00D936D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C" w14:textId="77777777" w:rsidR="00D936D3" w:rsidRPr="00001260" w:rsidRDefault="00D936D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На курсе «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001260">
        <w:rPr>
          <w:rFonts w:asciiTheme="minorHAnsi" w:hAnsiTheme="minorHAnsi" w:cstheme="minorHAnsi"/>
          <w:sz w:val="20"/>
          <w:szCs w:val="20"/>
        </w:rPr>
        <w:t xml:space="preserve">  </w:t>
      </w:r>
      <w:r w:rsidR="00001260">
        <w:rPr>
          <w:rFonts w:asciiTheme="minorHAnsi" w:hAnsiTheme="minorHAnsi" w:cstheme="minorHAnsi"/>
          <w:sz w:val="20"/>
          <w:szCs w:val="20"/>
          <w:lang w:val="en-US"/>
        </w:rPr>
        <w:t>Essential</w:t>
      </w:r>
      <w:r w:rsidRPr="00001260">
        <w:rPr>
          <w:rFonts w:asciiTheme="minorHAnsi" w:hAnsiTheme="minorHAnsi" w:cstheme="minorHAnsi"/>
          <w:sz w:val="20"/>
          <w:szCs w:val="20"/>
        </w:rPr>
        <w:t>» детально рассматриваются переменные, типы данных, условные конструкции, логические операции, циклические конструкции, принципы создания и использования функций, объектов, а также основы работы с массивами данных.</w:t>
      </w:r>
    </w:p>
    <w:p w14:paraId="2BEF2DDD" w14:textId="77777777" w:rsidR="00456413" w:rsidRPr="00001260" w:rsidRDefault="00456413" w:rsidP="008C3671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DE" w14:textId="77777777" w:rsidR="00920F85" w:rsidRPr="00001260" w:rsidRDefault="00920F85" w:rsidP="00920F85">
      <w:pPr>
        <w:pStyle w:val="Heading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Предварительные требования</w:t>
      </w:r>
    </w:p>
    <w:p w14:paraId="2BEF2DDF" w14:textId="77777777" w:rsidR="00920F85" w:rsidRPr="00001260" w:rsidRDefault="00920F8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E0" w14:textId="77777777" w:rsidR="004B4594" w:rsidRPr="00001260" w:rsidRDefault="004B4594" w:rsidP="004B45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Уверенное владение персональным компьютером</w:t>
      </w:r>
      <w:r w:rsidR="00001260">
        <w:rPr>
          <w:rFonts w:asciiTheme="minorHAnsi" w:hAnsiTheme="minorHAnsi" w:cstheme="minorHAnsi"/>
          <w:lang w:val="en-US"/>
        </w:rPr>
        <w:t>.</w:t>
      </w:r>
    </w:p>
    <w:p w14:paraId="2BEF2DE1" w14:textId="77777777" w:rsidR="004B4594" w:rsidRPr="00001260" w:rsidRDefault="004B4594" w:rsidP="004B45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Навыки работы с текстовыми редакторами</w:t>
      </w:r>
      <w:r w:rsidR="00001260" w:rsidRPr="00001260">
        <w:rPr>
          <w:rFonts w:asciiTheme="minorHAnsi" w:hAnsiTheme="minorHAnsi" w:cstheme="minorHAnsi"/>
        </w:rPr>
        <w:t>.</w:t>
      </w:r>
    </w:p>
    <w:p w14:paraId="2BEF2DE2" w14:textId="77777777" w:rsidR="004B4594" w:rsidRPr="00001260" w:rsidRDefault="004B4594" w:rsidP="004B45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Знание HTML, CSS</w:t>
      </w:r>
      <w:r w:rsidR="00001260">
        <w:rPr>
          <w:rFonts w:asciiTheme="minorHAnsi" w:hAnsiTheme="minorHAnsi" w:cstheme="minorHAnsi"/>
          <w:lang w:val="en-US"/>
        </w:rPr>
        <w:t>.</w:t>
      </w:r>
    </w:p>
    <w:p w14:paraId="2BEF2DE3" w14:textId="77777777" w:rsidR="008C3671" w:rsidRPr="00001260" w:rsidRDefault="004B4594" w:rsidP="004B4594">
      <w:pPr>
        <w:pStyle w:val="ListParagraph"/>
        <w:numPr>
          <w:ilvl w:val="0"/>
          <w:numId w:val="6"/>
        </w:numPr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Понимание основ алгебры средних классов</w:t>
      </w:r>
      <w:r w:rsidR="000E00E2" w:rsidRPr="00001260">
        <w:rPr>
          <w:rFonts w:asciiTheme="minorHAnsi" w:hAnsiTheme="minorHAnsi" w:cstheme="minorHAnsi"/>
        </w:rPr>
        <w:t>.</w:t>
      </w:r>
    </w:p>
    <w:p w14:paraId="2BEF2DE4" w14:textId="77777777" w:rsidR="003C5E46" w:rsidRPr="00001260" w:rsidRDefault="003C5E46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E5" w14:textId="77777777" w:rsidR="000A05A4" w:rsidRPr="00001260" w:rsidRDefault="000A05A4" w:rsidP="002832C9">
      <w:pPr>
        <w:pStyle w:val="1"/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Целевая аудитория</w:t>
      </w:r>
    </w:p>
    <w:p w14:paraId="2BEF2DE6" w14:textId="77777777" w:rsidR="000A05A4" w:rsidRPr="00001260" w:rsidRDefault="000A05A4" w:rsidP="000A05A4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E7" w14:textId="77777777" w:rsidR="000A05A4" w:rsidRPr="00001260" w:rsidRDefault="008F7EA8" w:rsidP="000A05A4">
      <w:pPr>
        <w:pStyle w:val="BodyText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Начинающие программисты, верстальщики, </w:t>
      </w:r>
      <w:r w:rsidR="00001260">
        <w:rPr>
          <w:rFonts w:asciiTheme="minorHAnsi" w:hAnsiTheme="minorHAnsi" w:cstheme="minorHAnsi"/>
          <w:sz w:val="20"/>
          <w:szCs w:val="20"/>
          <w:lang w:val="en-US"/>
        </w:rPr>
        <w:t>web</w:t>
      </w:r>
      <w:r w:rsidRPr="00001260">
        <w:rPr>
          <w:rFonts w:asciiTheme="minorHAnsi" w:hAnsiTheme="minorHAnsi" w:cstheme="minorHAnsi"/>
          <w:sz w:val="20"/>
          <w:szCs w:val="20"/>
        </w:rPr>
        <w:t xml:space="preserve"> – разработчики.</w:t>
      </w:r>
    </w:p>
    <w:p w14:paraId="2BEF2DE8" w14:textId="77777777" w:rsidR="000A05A4" w:rsidRPr="00001260" w:rsidRDefault="000A05A4" w:rsidP="000A05A4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E9" w14:textId="77777777" w:rsidR="00920F85" w:rsidRPr="00001260" w:rsidRDefault="001E75B4" w:rsidP="00920F85">
      <w:pPr>
        <w:pStyle w:val="Heading1"/>
        <w:shd w:val="clear" w:color="auto" w:fill="DAEEF3" w:themeFill="accent5" w:themeFillTint="33"/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По завершении курса В</w:t>
      </w:r>
      <w:r w:rsidR="000A05A4" w:rsidRPr="00001260">
        <w:rPr>
          <w:rFonts w:asciiTheme="minorHAnsi" w:hAnsiTheme="minorHAnsi" w:cstheme="minorHAnsi"/>
        </w:rPr>
        <w:t>ы сможете</w:t>
      </w:r>
    </w:p>
    <w:p w14:paraId="2BEF2DEA" w14:textId="77777777" w:rsidR="00AC0BEB" w:rsidRPr="00001260" w:rsidRDefault="00AC0BEB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EB" w14:textId="77777777" w:rsidR="008F7EA8" w:rsidRPr="00001260" w:rsidRDefault="008F7EA8" w:rsidP="008F7EA8">
      <w:pPr>
        <w:pStyle w:val="BodyTex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понимать код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>
        <w:rPr>
          <w:rFonts w:asciiTheme="minorHAnsi" w:hAnsiTheme="minorHAnsi" w:cstheme="minorHAnsi"/>
          <w:sz w:val="20"/>
          <w:szCs w:val="20"/>
          <w:lang w:val="en-US"/>
        </w:rPr>
        <w:t>.</w:t>
      </w:r>
    </w:p>
    <w:p w14:paraId="2BEF2DEC" w14:textId="77777777" w:rsidR="00D05B93" w:rsidRPr="00001260" w:rsidRDefault="008F7EA8" w:rsidP="008F7EA8">
      <w:pPr>
        <w:pStyle w:val="BodyTex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писать небольшие модули с математическими расчетами на языке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DED" w14:textId="77777777" w:rsidR="008F7EA8" w:rsidRPr="00001260" w:rsidRDefault="008F7EA8" w:rsidP="008F7EA8">
      <w:pPr>
        <w:pStyle w:val="BodyText"/>
        <w:numPr>
          <w:ilvl w:val="0"/>
          <w:numId w:val="12"/>
        </w:numPr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работать с массивами, датами и прочими объектами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DEE" w14:textId="77777777" w:rsidR="003F2BD7" w:rsidRPr="00001260" w:rsidRDefault="001E75B4" w:rsidP="003F2BD7">
      <w:pPr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 xml:space="preserve"> </w:t>
      </w:r>
    </w:p>
    <w:p w14:paraId="2BEF2DEF" w14:textId="77777777" w:rsidR="001E75B4" w:rsidRPr="00001260" w:rsidRDefault="00AE2C9A" w:rsidP="002832C9">
      <w:pPr>
        <w:pStyle w:val="1"/>
        <w:rPr>
          <w:rFonts w:asciiTheme="minorHAnsi" w:hAnsiTheme="minorHAnsi" w:cstheme="minorHAnsi"/>
        </w:rPr>
      </w:pPr>
      <w:r w:rsidRPr="00001260">
        <w:rPr>
          <w:rFonts w:asciiTheme="minorHAnsi" w:hAnsiTheme="minorHAnsi" w:cstheme="minorHAnsi"/>
        </w:rPr>
        <w:t>Список уроков курса</w:t>
      </w:r>
    </w:p>
    <w:p w14:paraId="2BEF2DF0" w14:textId="77777777" w:rsidR="006F3415" w:rsidRPr="00001260" w:rsidRDefault="006F341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1" w14:textId="77777777" w:rsidR="00186DF5" w:rsidRPr="00001260" w:rsidRDefault="00186DF5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2" w14:textId="77777777" w:rsidR="001E75B4" w:rsidRPr="00001260" w:rsidRDefault="0094340A" w:rsidP="0029751A">
      <w:pPr>
        <w:pStyle w:val="Heading1"/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</w:pPr>
      <w:r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Урок 1. </w:t>
      </w:r>
      <w:r w:rsidR="00946E60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Введение в </w:t>
      </w:r>
      <w:r w:rsidR="00001260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>JavaScript</w:t>
      </w:r>
    </w:p>
    <w:p w14:paraId="2BEF2DF3" w14:textId="77777777" w:rsidR="00BB6A4B" w:rsidRPr="00001260" w:rsidRDefault="00BB6A4B" w:rsidP="00946E6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4" w14:textId="77777777" w:rsidR="00946E60" w:rsidRPr="00001260" w:rsidRDefault="00946E60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Что такое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AC13AB">
        <w:rPr>
          <w:rFonts w:asciiTheme="minorHAnsi" w:hAnsiTheme="minorHAnsi" w:cstheme="minorHAnsi"/>
          <w:sz w:val="20"/>
          <w:szCs w:val="20"/>
        </w:rPr>
        <w:t>?</w:t>
      </w:r>
    </w:p>
    <w:p w14:paraId="2BEF2DF5" w14:textId="77777777" w:rsidR="00946E60" w:rsidRPr="00001260" w:rsidRDefault="00946E60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Версии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AC13AB">
        <w:rPr>
          <w:rFonts w:asciiTheme="minorHAnsi" w:hAnsiTheme="minorHAnsi" w:cstheme="minorHAnsi"/>
          <w:sz w:val="20"/>
          <w:szCs w:val="20"/>
        </w:rPr>
        <w:t>.</w:t>
      </w:r>
    </w:p>
    <w:p w14:paraId="2BEF2DF6" w14:textId="77777777" w:rsidR="00946E60" w:rsidRPr="00001260" w:rsidRDefault="00946E60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Клиентский </w:t>
      </w:r>
      <w:r w:rsidR="00001260" w:rsidRPr="00001260">
        <w:rPr>
          <w:rFonts w:asciiTheme="minorHAnsi" w:hAnsiTheme="minorHAnsi" w:cstheme="minorHAnsi"/>
          <w:sz w:val="20"/>
          <w:szCs w:val="20"/>
          <w:lang w:val="en-US"/>
        </w:rPr>
        <w:t>JavaScript</w:t>
      </w:r>
      <w:r w:rsidR="00001260" w:rsidRPr="00AC13AB">
        <w:rPr>
          <w:rFonts w:asciiTheme="minorHAnsi" w:hAnsiTheme="minorHAnsi" w:cstheme="minorHAnsi"/>
          <w:sz w:val="20"/>
          <w:szCs w:val="20"/>
        </w:rPr>
        <w:t>.</w:t>
      </w:r>
    </w:p>
    <w:p w14:paraId="2BEF2DF7" w14:textId="77777777" w:rsidR="00846AD8" w:rsidRPr="00001260" w:rsidRDefault="00846AD8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Переменные и типы данных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DF8" w14:textId="77777777" w:rsidR="0094340A" w:rsidRPr="00001260" w:rsidRDefault="00846AD8" w:rsidP="002E215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Выражения и операторы.</w:t>
      </w:r>
    </w:p>
    <w:p w14:paraId="2BEF2DF9" w14:textId="77777777" w:rsidR="00946E60" w:rsidRPr="00001260" w:rsidRDefault="00946E60" w:rsidP="00946E60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A" w14:textId="77777777" w:rsidR="000E00E2" w:rsidRPr="00001260" w:rsidRDefault="000E00E2" w:rsidP="000E00E2">
      <w:pPr>
        <w:pStyle w:val="Heading1"/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</w:pPr>
      <w:r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Урок 2. </w:t>
      </w:r>
      <w:r w:rsidR="00946E60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>Логические структуры</w:t>
      </w:r>
    </w:p>
    <w:p w14:paraId="2BEF2DFB" w14:textId="77777777" w:rsidR="000E00E2" w:rsidRPr="00001260" w:rsidRDefault="000E00E2" w:rsidP="000E00E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C" w14:textId="77777777" w:rsidR="000E00E2" w:rsidRPr="00AC13AB" w:rsidRDefault="00946E60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Условные конструкции</w:t>
      </w:r>
      <w:r w:rsidR="00001260" w:rsidRPr="00AC13AB">
        <w:rPr>
          <w:rFonts w:asciiTheme="minorHAnsi" w:hAnsiTheme="minorHAnsi" w:cstheme="minorHAnsi"/>
          <w:sz w:val="20"/>
          <w:szCs w:val="20"/>
        </w:rPr>
        <w:t>.</w:t>
      </w:r>
    </w:p>
    <w:p w14:paraId="2BEF2DFD" w14:textId="77777777" w:rsidR="00946E60" w:rsidRPr="00AC13AB" w:rsidRDefault="00846AD8" w:rsidP="00CE5B90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lastRenderedPageBreak/>
        <w:t>Циклические конструкции</w:t>
      </w:r>
      <w:r w:rsidR="00001260" w:rsidRPr="00AC13AB">
        <w:rPr>
          <w:rFonts w:asciiTheme="minorHAnsi" w:hAnsiTheme="minorHAnsi" w:cstheme="minorHAnsi"/>
          <w:sz w:val="20"/>
          <w:szCs w:val="20"/>
        </w:rPr>
        <w:t>.</w:t>
      </w:r>
    </w:p>
    <w:p w14:paraId="2BEF2DFE" w14:textId="77777777" w:rsidR="0094340A" w:rsidRPr="00001260" w:rsidRDefault="0094340A" w:rsidP="0094340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DFF" w14:textId="77777777" w:rsidR="000E00E2" w:rsidRPr="00001260" w:rsidRDefault="000E00E2" w:rsidP="000E00E2">
      <w:pPr>
        <w:pStyle w:val="Heading1"/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</w:pPr>
      <w:r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Урок 3. </w:t>
      </w:r>
      <w:r w:rsidR="00AE6D80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>Массивы</w:t>
      </w:r>
    </w:p>
    <w:p w14:paraId="2BEF2E00" w14:textId="77777777" w:rsidR="000E00E2" w:rsidRPr="00001260" w:rsidRDefault="000E00E2" w:rsidP="000E00E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E01" w14:textId="77777777" w:rsidR="000E00E2" w:rsidRPr="00001260" w:rsidRDefault="001478E4" w:rsidP="002926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Создание массивов</w:t>
      </w:r>
    </w:p>
    <w:p w14:paraId="2BEF2E02" w14:textId="77777777" w:rsidR="001478E4" w:rsidRPr="00001260" w:rsidRDefault="001478E4" w:rsidP="002926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Одномерные и многомерные массивы</w:t>
      </w:r>
    </w:p>
    <w:p w14:paraId="2BEF2E03" w14:textId="77777777" w:rsidR="001478E4" w:rsidRPr="00001260" w:rsidRDefault="001478E4" w:rsidP="002926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Методы массивов</w:t>
      </w:r>
    </w:p>
    <w:p w14:paraId="2BEF2E04" w14:textId="77777777" w:rsidR="001478E4" w:rsidRPr="00001260" w:rsidRDefault="001478E4" w:rsidP="0094340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E05" w14:textId="77777777" w:rsidR="000E00E2" w:rsidRPr="00001260" w:rsidRDefault="000E00E2" w:rsidP="000E00E2">
      <w:pPr>
        <w:pStyle w:val="Heading1"/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</w:pPr>
      <w:r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Урок 4. </w:t>
      </w:r>
      <w:r w:rsidR="009A2172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>Функции</w:t>
      </w:r>
    </w:p>
    <w:p w14:paraId="2BEF2E06" w14:textId="77777777" w:rsidR="000E00E2" w:rsidRPr="00001260" w:rsidRDefault="000E00E2" w:rsidP="000E00E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E07" w14:textId="77777777" w:rsidR="000E00E2" w:rsidRPr="00001260" w:rsidRDefault="001478E4" w:rsidP="001478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Определение и вызов функции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08" w14:textId="77777777" w:rsidR="001478E4" w:rsidRPr="00001260" w:rsidRDefault="001478E4" w:rsidP="001478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Аргументы функций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09" w14:textId="77777777" w:rsidR="001478E4" w:rsidRPr="00001260" w:rsidRDefault="001478E4" w:rsidP="001478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Функции как данные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0A" w14:textId="77777777" w:rsidR="001478E4" w:rsidRPr="00001260" w:rsidRDefault="001478E4" w:rsidP="001478E4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Область видимости функций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0B" w14:textId="77777777" w:rsidR="000E00E2" w:rsidRPr="00001260" w:rsidRDefault="000E00E2" w:rsidP="0094340A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E0C" w14:textId="77777777" w:rsidR="000E00E2" w:rsidRPr="00001260" w:rsidRDefault="000E00E2" w:rsidP="000E00E2">
      <w:pPr>
        <w:pStyle w:val="Heading1"/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</w:pPr>
      <w:r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 xml:space="preserve">Урок 5. </w:t>
      </w:r>
      <w:r w:rsidR="00FF69E3" w:rsidRPr="00001260">
        <w:rPr>
          <w:rStyle w:val="IntenseEmphasis"/>
          <w:rFonts w:asciiTheme="minorHAnsi" w:hAnsiTheme="minorHAnsi" w:cstheme="minorHAnsi"/>
          <w:b/>
          <w:i w:val="0"/>
          <w:color w:val="17365D" w:themeColor="text2" w:themeShade="BF"/>
        </w:rPr>
        <w:t>Объекты</w:t>
      </w:r>
    </w:p>
    <w:p w14:paraId="2BEF2E0D" w14:textId="77777777" w:rsidR="000E00E2" w:rsidRPr="00001260" w:rsidRDefault="000E00E2" w:rsidP="000E00E2">
      <w:pPr>
        <w:pStyle w:val="BodyText"/>
        <w:rPr>
          <w:rFonts w:asciiTheme="minorHAnsi" w:hAnsiTheme="minorHAnsi" w:cstheme="minorHAnsi"/>
          <w:sz w:val="20"/>
          <w:szCs w:val="20"/>
        </w:rPr>
      </w:pPr>
    </w:p>
    <w:p w14:paraId="2BEF2E0E" w14:textId="77777777" w:rsidR="000E00E2" w:rsidRPr="00001260" w:rsidRDefault="00F671BD" w:rsidP="00F671BD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Создание объектов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0F" w14:textId="77777777" w:rsidR="00F671BD" w:rsidRPr="00001260" w:rsidRDefault="00F671BD" w:rsidP="00F671BD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Свойства объектов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10" w14:textId="77777777" w:rsidR="00F671BD" w:rsidRPr="00001260" w:rsidRDefault="00F671BD" w:rsidP="00F671BD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 xml:space="preserve">Свойства и методы универсального класса </w:t>
      </w:r>
      <w:r w:rsidRPr="00001260">
        <w:rPr>
          <w:rFonts w:asciiTheme="minorHAnsi" w:hAnsiTheme="minorHAnsi" w:cstheme="minorHAnsi"/>
          <w:sz w:val="20"/>
          <w:szCs w:val="20"/>
          <w:lang w:val="en-US"/>
        </w:rPr>
        <w:t>Object</w:t>
      </w:r>
      <w:r w:rsidR="00001260" w:rsidRPr="00001260">
        <w:rPr>
          <w:rFonts w:asciiTheme="minorHAnsi" w:hAnsiTheme="minorHAnsi" w:cstheme="minorHAnsi"/>
          <w:sz w:val="20"/>
          <w:szCs w:val="20"/>
        </w:rPr>
        <w:t>.</w:t>
      </w:r>
    </w:p>
    <w:p w14:paraId="2BEF2E11" w14:textId="77777777" w:rsidR="00F671BD" w:rsidRPr="00001260" w:rsidRDefault="00F671BD" w:rsidP="00F671BD">
      <w:pPr>
        <w:pStyle w:val="BodyText"/>
        <w:ind w:left="284"/>
        <w:rPr>
          <w:rFonts w:asciiTheme="minorHAnsi" w:hAnsiTheme="minorHAnsi" w:cstheme="minorHAnsi"/>
          <w:sz w:val="20"/>
          <w:szCs w:val="20"/>
        </w:rPr>
      </w:pPr>
      <w:r w:rsidRPr="00001260">
        <w:rPr>
          <w:rFonts w:asciiTheme="minorHAnsi" w:hAnsiTheme="minorHAnsi" w:cstheme="minorHAnsi"/>
          <w:sz w:val="20"/>
          <w:szCs w:val="20"/>
        </w:rPr>
        <w:t>Объекты, подобны массивам.</w:t>
      </w:r>
    </w:p>
    <w:p w14:paraId="2BEF2E12" w14:textId="77777777" w:rsidR="000E00E2" w:rsidRPr="00001260" w:rsidRDefault="000E00E2" w:rsidP="0094340A">
      <w:pPr>
        <w:pStyle w:val="BodyText"/>
        <w:rPr>
          <w:rFonts w:asciiTheme="minorHAnsi" w:hAnsiTheme="minorHAnsi" w:cstheme="minorHAnsi"/>
          <w:sz w:val="20"/>
          <w:szCs w:val="20"/>
        </w:rPr>
      </w:pPr>
    </w:p>
    <w:sectPr w:rsidR="000E00E2" w:rsidRPr="00001260" w:rsidSect="00675FC7">
      <w:footerReference w:type="default" r:id="rId7"/>
      <w:pgSz w:w="11907" w:h="16839"/>
      <w:pgMar w:top="720" w:right="1440" w:bottom="72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EF2E15" w14:textId="77777777" w:rsidR="004464AE" w:rsidRDefault="004464AE" w:rsidP="00BC5ABF">
      <w:r>
        <w:separator/>
      </w:r>
    </w:p>
  </w:endnote>
  <w:endnote w:type="continuationSeparator" w:id="0">
    <w:p w14:paraId="2BEF2E16" w14:textId="77777777" w:rsidR="004464AE" w:rsidRDefault="004464AE" w:rsidP="00BC5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620" w:type="dxa"/>
      <w:tblInd w:w="-702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08"/>
      <w:gridCol w:w="2682"/>
      <w:gridCol w:w="3360"/>
      <w:gridCol w:w="2670"/>
    </w:tblGrid>
    <w:tr w:rsidR="000C7556" w:rsidRPr="002E2154" w14:paraId="2BEF2E2E" w14:textId="77777777" w:rsidTr="0085042A">
      <w:tc>
        <w:tcPr>
          <w:tcW w:w="1908" w:type="dxa"/>
        </w:tcPr>
        <w:p w14:paraId="2BEF2E17" w14:textId="77777777"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14:paraId="2BEF2E18" w14:textId="77777777"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14:paraId="2BEF2E19" w14:textId="77777777"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  <w:r>
            <w:rPr>
              <w:noProof/>
              <w:sz w:val="12"/>
              <w:szCs w:val="12"/>
              <w:lang w:val="en-US" w:eastAsia="en-US"/>
            </w:rPr>
            <w:drawing>
              <wp:inline distT="0" distB="0" distL="0" distR="0" wp14:anchorId="2BEF2E30" wp14:editId="2BEF2E31">
                <wp:extent cx="1057702" cy="323956"/>
                <wp:effectExtent l="0" t="0" r="9525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9758" cy="3245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BEF2E1A" w14:textId="77777777"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14:paraId="2BEF2E1B" w14:textId="77777777" w:rsidR="000C7556" w:rsidRPr="00153D0E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82" w:type="dxa"/>
        </w:tcPr>
        <w:p w14:paraId="2BEF2E1C" w14:textId="77777777" w:rsidR="000C755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  <w:p w14:paraId="2BEF2E1D" w14:textId="77777777"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</w:p>
        <w:p w14:paraId="2BEF2E1E" w14:textId="77777777"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  <w:lang w:val="en-US"/>
            </w:rPr>
            <w:t>CyberBionic Systematics</w:t>
          </w:r>
          <w:r w:rsidRPr="00D209C6">
            <w:rPr>
              <w:sz w:val="16"/>
              <w:szCs w:val="16"/>
              <w:lang w:val="en-US"/>
            </w:rPr>
            <w:t xml:space="preserve"> ® 201</w:t>
          </w:r>
          <w:r w:rsidRPr="00234F5C">
            <w:rPr>
              <w:sz w:val="16"/>
              <w:szCs w:val="16"/>
              <w:lang w:val="en-US"/>
            </w:rPr>
            <w:t xml:space="preserve">1         </w:t>
          </w:r>
        </w:p>
        <w:p w14:paraId="2BEF2E1F" w14:textId="77777777"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  <w:lang w:val="en-US"/>
            </w:rPr>
            <w:t>19</w:t>
          </w:r>
          <w:r w:rsidRPr="00D209C6">
            <w:rPr>
              <w:sz w:val="16"/>
              <w:szCs w:val="16"/>
              <w:lang w:val="en-US"/>
            </w:rPr>
            <w:t xml:space="preserve"> </w:t>
          </w:r>
          <w:r w:rsidRPr="00234F5C">
            <w:rPr>
              <w:sz w:val="16"/>
              <w:szCs w:val="16"/>
              <w:lang w:val="en-US"/>
            </w:rPr>
            <w:t>Mariny Raskovoy</w:t>
          </w:r>
          <w:r w:rsidRPr="00D209C6">
            <w:rPr>
              <w:sz w:val="16"/>
              <w:szCs w:val="16"/>
              <w:lang w:val="en-US"/>
            </w:rPr>
            <w:t xml:space="preserve"> Str.,</w:t>
          </w:r>
          <w:r w:rsidRPr="00234F5C">
            <w:rPr>
              <w:sz w:val="16"/>
              <w:szCs w:val="16"/>
              <w:lang w:val="en-US"/>
            </w:rPr>
            <w:t xml:space="preserve"> 8 floor</w:t>
          </w:r>
        </w:p>
        <w:p w14:paraId="2BEF2E20" w14:textId="77777777"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234F5C">
            <w:rPr>
              <w:sz w:val="16"/>
              <w:szCs w:val="16"/>
            </w:rPr>
            <w:t xml:space="preserve">Kyiv, Ukraine </w:t>
          </w:r>
          <w:r w:rsidRPr="00234F5C">
            <w:rPr>
              <w:sz w:val="16"/>
              <w:szCs w:val="16"/>
              <w:lang w:val="en-US"/>
            </w:rPr>
            <w:t xml:space="preserve">                                                                                                                                                                                                                                          </w:t>
          </w:r>
        </w:p>
        <w:p w14:paraId="2BEF2E21" w14:textId="77777777" w:rsidR="000C7556" w:rsidRPr="002F22E2" w:rsidRDefault="000C7556" w:rsidP="0085042A">
          <w:pPr>
            <w:pStyle w:val="Footer"/>
            <w:rPr>
              <w:sz w:val="12"/>
              <w:szCs w:val="12"/>
              <w:lang w:val="en-US"/>
            </w:rPr>
          </w:pPr>
          <w:r w:rsidRPr="002F22E2">
            <w:rPr>
              <w:sz w:val="12"/>
              <w:szCs w:val="12"/>
              <w:lang w:val="en-US"/>
            </w:rPr>
            <w:t xml:space="preserve">                                </w:t>
          </w:r>
          <w:r>
            <w:rPr>
              <w:sz w:val="12"/>
              <w:szCs w:val="12"/>
            </w:rPr>
            <w:t xml:space="preserve"> </w:t>
          </w:r>
        </w:p>
      </w:tc>
      <w:tc>
        <w:tcPr>
          <w:tcW w:w="3360" w:type="dxa"/>
        </w:tcPr>
        <w:p w14:paraId="2BEF2E22" w14:textId="77777777" w:rsidR="000C7556" w:rsidRPr="00E7127C" w:rsidRDefault="000C7556" w:rsidP="0085042A">
          <w:pPr>
            <w:pStyle w:val="Footer"/>
            <w:jc w:val="right"/>
            <w:rPr>
              <w:sz w:val="12"/>
              <w:szCs w:val="12"/>
              <w:lang w:val="en-US"/>
            </w:rPr>
          </w:pPr>
        </w:p>
        <w:p w14:paraId="2BEF2E23" w14:textId="77777777"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</w:p>
        <w:p w14:paraId="2BEF2E24" w14:textId="77777777" w:rsidR="000C7556" w:rsidRPr="00E7127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 xml:space="preserve">t.  </w:t>
          </w:r>
          <w:r w:rsidRPr="00E7127C">
            <w:rPr>
              <w:sz w:val="16"/>
              <w:szCs w:val="16"/>
              <w:lang w:val="en-US"/>
            </w:rPr>
            <w:t>+380 (44) 361-8473</w:t>
          </w:r>
        </w:p>
        <w:p w14:paraId="2BEF2E25" w14:textId="77777777"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>E-</w:t>
          </w:r>
          <w:r w:rsidRPr="00234F5C">
            <w:rPr>
              <w:sz w:val="16"/>
              <w:szCs w:val="16"/>
              <w:lang w:val="en-US"/>
            </w:rPr>
            <w:t>mail</w:t>
          </w:r>
          <w:r w:rsidRPr="00D209C6">
            <w:rPr>
              <w:sz w:val="16"/>
              <w:szCs w:val="16"/>
              <w:lang w:val="en-US"/>
            </w:rPr>
            <w:t xml:space="preserve">: </w:t>
          </w:r>
          <w:hyperlink r:id="rId2" w:history="1">
            <w:r w:rsidRPr="001C1EBD">
              <w:rPr>
                <w:rStyle w:val="Hyperlink"/>
                <w:sz w:val="16"/>
                <w:szCs w:val="16"/>
                <w:lang w:val="en-US"/>
              </w:rPr>
              <w:t>edu@cbsystematics.com</w:t>
            </w:r>
          </w:hyperlink>
        </w:p>
        <w:p w14:paraId="2BEF2E26" w14:textId="77777777" w:rsidR="000C7556" w:rsidRPr="00D209C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>Site</w:t>
          </w:r>
          <w:r w:rsidRPr="00D209C6">
            <w:rPr>
              <w:sz w:val="16"/>
              <w:szCs w:val="16"/>
              <w:lang w:val="en-US"/>
            </w:rPr>
            <w:t>:</w:t>
          </w:r>
          <w:r>
            <w:rPr>
              <w:sz w:val="16"/>
              <w:szCs w:val="16"/>
              <w:lang w:val="en-US"/>
            </w:rPr>
            <w:t xml:space="preserve"> </w:t>
          </w:r>
          <w:hyperlink r:id="rId3" w:history="1">
            <w:r w:rsidRPr="001C1EBD">
              <w:rPr>
                <w:rStyle w:val="Hyperlink"/>
                <w:sz w:val="16"/>
                <w:szCs w:val="16"/>
                <w:lang w:val="en-US"/>
              </w:rPr>
              <w:t>www.edu.cbsystematics.com</w:t>
            </w:r>
          </w:hyperlink>
          <w:r>
            <w:rPr>
              <w:sz w:val="16"/>
              <w:szCs w:val="16"/>
              <w:lang w:val="en-US"/>
            </w:rPr>
            <w:t xml:space="preserve"> </w:t>
          </w:r>
        </w:p>
        <w:p w14:paraId="2BEF2E27" w14:textId="77777777" w:rsidR="000C7556" w:rsidRPr="00D209C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  <w:tc>
        <w:tcPr>
          <w:tcW w:w="2670" w:type="dxa"/>
        </w:tcPr>
        <w:p w14:paraId="2BEF2E28" w14:textId="77777777" w:rsidR="000C7556" w:rsidRPr="00D209C6" w:rsidRDefault="000C7556" w:rsidP="0085042A">
          <w:pPr>
            <w:pStyle w:val="Footer"/>
            <w:jc w:val="right"/>
            <w:rPr>
              <w:noProof/>
              <w:sz w:val="12"/>
              <w:szCs w:val="12"/>
              <w:lang w:val="en-US"/>
            </w:rPr>
          </w:pPr>
          <w:r w:rsidRPr="00D209C6">
            <w:rPr>
              <w:sz w:val="12"/>
              <w:szCs w:val="12"/>
              <w:lang w:val="en-US"/>
            </w:rPr>
            <w:t xml:space="preserve"> </w:t>
          </w:r>
          <w:r w:rsidRPr="00F315A0">
            <w:rPr>
              <w:sz w:val="12"/>
              <w:szCs w:val="12"/>
              <w:lang w:val="en-US"/>
            </w:rPr>
            <w:t>Page</w:t>
          </w:r>
          <w:r w:rsidRPr="00101945">
            <w:rPr>
              <w:sz w:val="12"/>
              <w:szCs w:val="12"/>
              <w:lang w:val="en-US"/>
            </w:rPr>
            <w:t xml:space="preserve"> | </w:t>
          </w:r>
          <w:r w:rsidR="00FF0FB3" w:rsidRPr="00F315A0">
            <w:rPr>
              <w:sz w:val="12"/>
              <w:szCs w:val="12"/>
              <w:lang w:val="en-US"/>
            </w:rPr>
            <w:fldChar w:fldCharType="begin"/>
          </w:r>
          <w:r w:rsidRPr="00101945">
            <w:rPr>
              <w:sz w:val="12"/>
              <w:szCs w:val="12"/>
              <w:lang w:val="en-US"/>
            </w:rPr>
            <w:instrText xml:space="preserve"> </w:instrText>
          </w:r>
          <w:r w:rsidRPr="00F315A0">
            <w:rPr>
              <w:sz w:val="12"/>
              <w:szCs w:val="12"/>
              <w:lang w:val="en-US"/>
            </w:rPr>
            <w:instrText>PAGE</w:instrText>
          </w:r>
          <w:r w:rsidRPr="00101945">
            <w:rPr>
              <w:sz w:val="12"/>
              <w:szCs w:val="12"/>
              <w:lang w:val="en-US"/>
            </w:rPr>
            <w:instrText xml:space="preserve">   \* </w:instrText>
          </w:r>
          <w:r w:rsidRPr="00F315A0">
            <w:rPr>
              <w:sz w:val="12"/>
              <w:szCs w:val="12"/>
              <w:lang w:val="en-US"/>
            </w:rPr>
            <w:instrText>MERGEFORMAT</w:instrText>
          </w:r>
          <w:r w:rsidRPr="00101945">
            <w:rPr>
              <w:sz w:val="12"/>
              <w:szCs w:val="12"/>
              <w:lang w:val="en-US"/>
            </w:rPr>
            <w:instrText xml:space="preserve"> </w:instrText>
          </w:r>
          <w:r w:rsidR="00FF0FB3" w:rsidRPr="00F315A0">
            <w:rPr>
              <w:sz w:val="12"/>
              <w:szCs w:val="12"/>
              <w:lang w:val="en-US"/>
            </w:rPr>
            <w:fldChar w:fldCharType="separate"/>
          </w:r>
          <w:r w:rsidR="00AC13AB">
            <w:rPr>
              <w:noProof/>
              <w:sz w:val="12"/>
              <w:szCs w:val="12"/>
              <w:lang w:val="en-US"/>
            </w:rPr>
            <w:t>2</w:t>
          </w:r>
          <w:r w:rsidR="00FF0FB3" w:rsidRPr="00F315A0">
            <w:rPr>
              <w:noProof/>
              <w:sz w:val="12"/>
              <w:szCs w:val="12"/>
              <w:lang w:val="en-US"/>
            </w:rPr>
            <w:fldChar w:fldCharType="end"/>
          </w:r>
        </w:p>
        <w:p w14:paraId="2BEF2E29" w14:textId="77777777" w:rsidR="000C7556" w:rsidRDefault="000C7556" w:rsidP="0085042A">
          <w:pPr>
            <w:pStyle w:val="Footer"/>
            <w:rPr>
              <w:sz w:val="16"/>
              <w:szCs w:val="16"/>
              <w:lang w:val="en-US"/>
            </w:rPr>
          </w:pPr>
        </w:p>
        <w:p w14:paraId="2BEF2E2A" w14:textId="77777777" w:rsidR="000C7556" w:rsidRPr="00001260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 w:rsidRPr="00D209C6">
            <w:rPr>
              <w:sz w:val="16"/>
              <w:szCs w:val="16"/>
              <w:lang w:val="en-US"/>
            </w:rPr>
            <w:t xml:space="preserve">Title: </w:t>
          </w:r>
          <w:r w:rsidR="002E2154">
            <w:rPr>
              <w:sz w:val="16"/>
              <w:szCs w:val="16"/>
              <w:lang w:val="en-US"/>
            </w:rPr>
            <w:t xml:space="preserve">JavaScript </w:t>
          </w:r>
          <w:r w:rsidR="00001260">
            <w:rPr>
              <w:sz w:val="16"/>
              <w:szCs w:val="16"/>
              <w:lang w:val="en-US"/>
            </w:rPr>
            <w:t>Essential</w:t>
          </w:r>
        </w:p>
        <w:p w14:paraId="2BEF2E2B" w14:textId="77777777" w:rsidR="000C7556" w:rsidRPr="00234F5C" w:rsidRDefault="000C7556" w:rsidP="0085042A">
          <w:pPr>
            <w:pStyle w:val="Footer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Lessons: </w:t>
          </w:r>
          <w:r w:rsidR="002E2154" w:rsidRPr="002E2154">
            <w:rPr>
              <w:sz w:val="16"/>
              <w:szCs w:val="16"/>
              <w:lang w:val="en-US"/>
            </w:rPr>
            <w:t>5</w:t>
          </w:r>
          <w:r w:rsidRPr="00D209C6">
            <w:rPr>
              <w:sz w:val="16"/>
              <w:szCs w:val="16"/>
              <w:lang w:val="en-US"/>
            </w:rPr>
            <w:t xml:space="preserve"> </w:t>
          </w:r>
          <w:r w:rsidRPr="00234F5C">
            <w:rPr>
              <w:sz w:val="16"/>
              <w:szCs w:val="16"/>
              <w:lang w:val="en-US"/>
            </w:rPr>
            <w:t xml:space="preserve"> </w:t>
          </w:r>
        </w:p>
        <w:p w14:paraId="2BEF2E2C" w14:textId="77777777" w:rsidR="000C7556" w:rsidRPr="002E2154" w:rsidRDefault="000C7556" w:rsidP="0085042A">
          <w:pPr>
            <w:pStyle w:val="Footer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Last modified:  </w:t>
          </w:r>
          <w:r w:rsidR="002E2154">
            <w:rPr>
              <w:sz w:val="16"/>
              <w:szCs w:val="16"/>
            </w:rPr>
            <w:t>2012</w:t>
          </w:r>
          <w:r w:rsidRPr="00D209C6">
            <w:rPr>
              <w:sz w:val="16"/>
              <w:szCs w:val="16"/>
              <w:lang w:val="en-US"/>
            </w:rPr>
            <w:t xml:space="preserve"> </w:t>
          </w:r>
        </w:p>
        <w:p w14:paraId="2BEF2E2D" w14:textId="77777777" w:rsidR="000C7556" w:rsidRPr="00D209C6" w:rsidRDefault="000C7556" w:rsidP="0085042A">
          <w:pPr>
            <w:pStyle w:val="Footer"/>
            <w:rPr>
              <w:sz w:val="12"/>
              <w:szCs w:val="12"/>
              <w:lang w:val="en-US"/>
            </w:rPr>
          </w:pPr>
        </w:p>
      </w:tc>
    </w:tr>
  </w:tbl>
  <w:p w14:paraId="2BEF2E2F" w14:textId="77777777" w:rsidR="004D0DE7" w:rsidRPr="00481D0C" w:rsidRDefault="004D0DE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EF2E13" w14:textId="77777777" w:rsidR="004464AE" w:rsidRDefault="004464AE" w:rsidP="00BC5ABF">
      <w:r>
        <w:separator/>
      </w:r>
    </w:p>
  </w:footnote>
  <w:footnote w:type="continuationSeparator" w:id="0">
    <w:p w14:paraId="2BEF2E14" w14:textId="77777777" w:rsidR="004464AE" w:rsidRDefault="004464AE" w:rsidP="00BC5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C4789"/>
    <w:multiLevelType w:val="hybridMultilevel"/>
    <w:tmpl w:val="0D421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241EF6"/>
    <w:multiLevelType w:val="hybridMultilevel"/>
    <w:tmpl w:val="C52846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81A5FF1"/>
    <w:multiLevelType w:val="hybridMultilevel"/>
    <w:tmpl w:val="F5F8D6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1F0185"/>
    <w:multiLevelType w:val="hybridMultilevel"/>
    <w:tmpl w:val="0780F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D81A81"/>
    <w:multiLevelType w:val="hybridMultilevel"/>
    <w:tmpl w:val="20081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A25D4"/>
    <w:multiLevelType w:val="hybridMultilevel"/>
    <w:tmpl w:val="0450F188"/>
    <w:lvl w:ilvl="0" w:tplc="34B2EB2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04410C"/>
    <w:multiLevelType w:val="hybridMultilevel"/>
    <w:tmpl w:val="518CE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0228D3"/>
    <w:multiLevelType w:val="hybridMultilevel"/>
    <w:tmpl w:val="A83A4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150ABF"/>
    <w:multiLevelType w:val="hybridMultilevel"/>
    <w:tmpl w:val="D512A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04825"/>
    <w:multiLevelType w:val="hybridMultilevel"/>
    <w:tmpl w:val="9DFC3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CF31F2"/>
    <w:multiLevelType w:val="hybridMultilevel"/>
    <w:tmpl w:val="82E8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8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6"/>
  </w:num>
  <w:num w:numId="10">
    <w:abstractNumId w:val="2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F85"/>
    <w:rsid w:val="00001260"/>
    <w:rsid w:val="00050211"/>
    <w:rsid w:val="00064507"/>
    <w:rsid w:val="00064A7F"/>
    <w:rsid w:val="000959A6"/>
    <w:rsid w:val="000A05A4"/>
    <w:rsid w:val="000C65AC"/>
    <w:rsid w:val="000C6BF7"/>
    <w:rsid w:val="000C7556"/>
    <w:rsid w:val="000E00E2"/>
    <w:rsid w:val="00104FC8"/>
    <w:rsid w:val="001478E4"/>
    <w:rsid w:val="00152146"/>
    <w:rsid w:val="001762A2"/>
    <w:rsid w:val="00184994"/>
    <w:rsid w:val="00186DF5"/>
    <w:rsid w:val="00197971"/>
    <w:rsid w:val="001E5B78"/>
    <w:rsid w:val="001E75B4"/>
    <w:rsid w:val="00200F9F"/>
    <w:rsid w:val="00205622"/>
    <w:rsid w:val="002279ED"/>
    <w:rsid w:val="002362FB"/>
    <w:rsid w:val="0027748F"/>
    <w:rsid w:val="002832C9"/>
    <w:rsid w:val="00290348"/>
    <w:rsid w:val="00290755"/>
    <w:rsid w:val="002926E4"/>
    <w:rsid w:val="0029751A"/>
    <w:rsid w:val="002B00C9"/>
    <w:rsid w:val="002E09D2"/>
    <w:rsid w:val="002E2154"/>
    <w:rsid w:val="002F6F1F"/>
    <w:rsid w:val="003C5E46"/>
    <w:rsid w:val="003C65D6"/>
    <w:rsid w:val="003F2BD7"/>
    <w:rsid w:val="003F3984"/>
    <w:rsid w:val="004167CB"/>
    <w:rsid w:val="00426123"/>
    <w:rsid w:val="004464AE"/>
    <w:rsid w:val="00456413"/>
    <w:rsid w:val="00475162"/>
    <w:rsid w:val="0047731C"/>
    <w:rsid w:val="00481D0C"/>
    <w:rsid w:val="004852F8"/>
    <w:rsid w:val="004B1806"/>
    <w:rsid w:val="004B4594"/>
    <w:rsid w:val="004D0DE7"/>
    <w:rsid w:val="004D2677"/>
    <w:rsid w:val="004D3D6D"/>
    <w:rsid w:val="004F30E5"/>
    <w:rsid w:val="00501673"/>
    <w:rsid w:val="0059343A"/>
    <w:rsid w:val="005B1391"/>
    <w:rsid w:val="00602A58"/>
    <w:rsid w:val="00662DBE"/>
    <w:rsid w:val="00672865"/>
    <w:rsid w:val="00675FC7"/>
    <w:rsid w:val="006F3415"/>
    <w:rsid w:val="00710808"/>
    <w:rsid w:val="00746987"/>
    <w:rsid w:val="00763FDE"/>
    <w:rsid w:val="00772976"/>
    <w:rsid w:val="00782C5E"/>
    <w:rsid w:val="00785912"/>
    <w:rsid w:val="0079372F"/>
    <w:rsid w:val="00795C81"/>
    <w:rsid w:val="007B1810"/>
    <w:rsid w:val="00846AD8"/>
    <w:rsid w:val="0086001B"/>
    <w:rsid w:val="008C3671"/>
    <w:rsid w:val="008F7EA8"/>
    <w:rsid w:val="00920F85"/>
    <w:rsid w:val="0094340A"/>
    <w:rsid w:val="00946E60"/>
    <w:rsid w:val="00955A45"/>
    <w:rsid w:val="00970BA5"/>
    <w:rsid w:val="009A17D1"/>
    <w:rsid w:val="009A2172"/>
    <w:rsid w:val="00A048CE"/>
    <w:rsid w:val="00A61406"/>
    <w:rsid w:val="00A85415"/>
    <w:rsid w:val="00A94067"/>
    <w:rsid w:val="00AC0BEB"/>
    <w:rsid w:val="00AC13AB"/>
    <w:rsid w:val="00AE121B"/>
    <w:rsid w:val="00AE2C9A"/>
    <w:rsid w:val="00AE6D80"/>
    <w:rsid w:val="00B03083"/>
    <w:rsid w:val="00B61517"/>
    <w:rsid w:val="00BB19CD"/>
    <w:rsid w:val="00BB607F"/>
    <w:rsid w:val="00BB6A4B"/>
    <w:rsid w:val="00BC2AF1"/>
    <w:rsid w:val="00BC5ABF"/>
    <w:rsid w:val="00C03668"/>
    <w:rsid w:val="00C47CA6"/>
    <w:rsid w:val="00CA2338"/>
    <w:rsid w:val="00CA503F"/>
    <w:rsid w:val="00CE5B90"/>
    <w:rsid w:val="00CE7252"/>
    <w:rsid w:val="00D04633"/>
    <w:rsid w:val="00D05B93"/>
    <w:rsid w:val="00D20AF6"/>
    <w:rsid w:val="00D26AD0"/>
    <w:rsid w:val="00D326F9"/>
    <w:rsid w:val="00D918B9"/>
    <w:rsid w:val="00D936D3"/>
    <w:rsid w:val="00E02CD7"/>
    <w:rsid w:val="00E04AD1"/>
    <w:rsid w:val="00E455D4"/>
    <w:rsid w:val="00E654A9"/>
    <w:rsid w:val="00E74A76"/>
    <w:rsid w:val="00E94BEF"/>
    <w:rsid w:val="00EB6B72"/>
    <w:rsid w:val="00EE5532"/>
    <w:rsid w:val="00F331F9"/>
    <w:rsid w:val="00F4479E"/>
    <w:rsid w:val="00F56886"/>
    <w:rsid w:val="00F671BD"/>
    <w:rsid w:val="00F92C8D"/>
    <w:rsid w:val="00FA2885"/>
    <w:rsid w:val="00FE0D6C"/>
    <w:rsid w:val="00FE3701"/>
    <w:rsid w:val="00FE7E6D"/>
    <w:rsid w:val="00FF0FB3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EF2DB7"/>
  <w15:docId w15:val="{4E1A8731-8BD1-4916-9490-4A685E6D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Times New Roman" w:hAnsi="Arial" w:cs="Arial"/>
      <w:lang w:val="ru-RU" w:eastAsia="zh-CN"/>
    </w:rPr>
  </w:style>
  <w:style w:type="paragraph" w:styleId="Heading1">
    <w:name w:val="heading 1"/>
    <w:basedOn w:val="Normal"/>
    <w:next w:val="BodyText"/>
    <w:link w:val="Heading1Char"/>
    <w:qFormat/>
    <w:pPr>
      <w:keepNext/>
      <w:outlineLvl w:val="0"/>
    </w:pPr>
    <w:rPr>
      <w:rFonts w:eastAsia="SimSu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Pr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sz w:val="40"/>
      <w:szCs w:val="40"/>
    </w:rPr>
  </w:style>
  <w:style w:type="paragraph" w:styleId="Header">
    <w:name w:val="header"/>
    <w:basedOn w:val="Normal"/>
    <w:link w:val="HeaderChar"/>
    <w:rsid w:val="00BC5ABF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rsid w:val="00BC5ABF"/>
    <w:rPr>
      <w:rFonts w:ascii="Arial" w:eastAsia="Times New Roman" w:hAnsi="Arial" w:cs="Arial"/>
      <w:lang w:val="ru-RU" w:eastAsia="zh-CN"/>
    </w:rPr>
  </w:style>
  <w:style w:type="paragraph" w:styleId="Footer">
    <w:name w:val="footer"/>
    <w:basedOn w:val="Normal"/>
    <w:link w:val="FooterChar"/>
    <w:uiPriority w:val="99"/>
    <w:rsid w:val="00BC5ABF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ABF"/>
    <w:rPr>
      <w:rFonts w:ascii="Arial" w:eastAsia="Times New Roman" w:hAnsi="Arial" w:cs="Arial"/>
      <w:lang w:val="ru-RU" w:eastAsia="zh-CN"/>
    </w:rPr>
  </w:style>
  <w:style w:type="character" w:styleId="Hyperlink">
    <w:name w:val="Hyperlink"/>
    <w:basedOn w:val="DefaultParagraphFont"/>
    <w:uiPriority w:val="99"/>
    <w:rsid w:val="007108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71080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7748F"/>
    <w:pPr>
      <w:ind w:left="720"/>
      <w:contextualSpacing/>
    </w:pPr>
  </w:style>
  <w:style w:type="table" w:styleId="TableGrid">
    <w:name w:val="Table Grid"/>
    <w:basedOn w:val="TableNormal"/>
    <w:uiPriority w:val="59"/>
    <w:rsid w:val="000C7556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0C75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7556"/>
    <w:rPr>
      <w:rFonts w:ascii="Tahoma" w:eastAsia="Times New Roman" w:hAnsi="Tahoma" w:cs="Tahoma"/>
      <w:sz w:val="16"/>
      <w:szCs w:val="16"/>
      <w:lang w:val="ru-RU" w:eastAsia="zh-CN"/>
    </w:rPr>
  </w:style>
  <w:style w:type="character" w:customStyle="1" w:styleId="BodyTextChar">
    <w:name w:val="Body Text Char"/>
    <w:basedOn w:val="DefaultParagraphFont"/>
    <w:link w:val="BodyText"/>
    <w:rsid w:val="003F2BD7"/>
    <w:rPr>
      <w:rFonts w:ascii="Arial" w:eastAsia="Times New Roman" w:hAnsi="Arial" w:cs="Arial"/>
      <w:sz w:val="16"/>
      <w:szCs w:val="16"/>
      <w:lang w:val="ru-RU" w:eastAsia="zh-CN"/>
    </w:rPr>
  </w:style>
  <w:style w:type="character" w:customStyle="1" w:styleId="apple-style-span">
    <w:name w:val="apple-style-span"/>
    <w:basedOn w:val="DefaultParagraphFont"/>
    <w:rsid w:val="002832C9"/>
  </w:style>
  <w:style w:type="paragraph" w:customStyle="1" w:styleId="1">
    <w:name w:val="Стиль1"/>
    <w:basedOn w:val="Heading1"/>
    <w:link w:val="10"/>
    <w:qFormat/>
    <w:rsid w:val="002832C9"/>
    <w:pPr>
      <w:shd w:val="clear" w:color="auto" w:fill="DAEEF3" w:themeFill="accent5" w:themeFillTint="33"/>
    </w:pPr>
  </w:style>
  <w:style w:type="character" w:styleId="IntenseEmphasis">
    <w:name w:val="Intense Emphasis"/>
    <w:basedOn w:val="DefaultParagraphFont"/>
    <w:uiPriority w:val="21"/>
    <w:qFormat/>
    <w:rsid w:val="0029751A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rsid w:val="002832C9"/>
    <w:rPr>
      <w:rFonts w:ascii="Arial" w:hAnsi="Arial" w:cs="Arial"/>
      <w:b/>
      <w:bCs/>
      <w:lang w:val="ru-RU" w:eastAsia="zh-CN"/>
    </w:rPr>
  </w:style>
  <w:style w:type="character" w:customStyle="1" w:styleId="10">
    <w:name w:val="Стиль1 Знак"/>
    <w:basedOn w:val="Heading1Char"/>
    <w:link w:val="1"/>
    <w:rsid w:val="002832C9"/>
    <w:rPr>
      <w:rFonts w:ascii="Arial" w:hAnsi="Arial" w:cs="Arial"/>
      <w:b/>
      <w:bCs/>
      <w:shd w:val="clear" w:color="auto" w:fill="DAEEF3" w:themeFill="accent5" w:themeFillTint="33"/>
      <w:lang w:val="ru-RU" w:eastAsia="zh-CN"/>
    </w:rPr>
  </w:style>
  <w:style w:type="paragraph" w:styleId="Subtitle">
    <w:name w:val="Subtitle"/>
    <w:basedOn w:val="Normal"/>
    <w:next w:val="Normal"/>
    <w:link w:val="SubtitleChar"/>
    <w:qFormat/>
    <w:rsid w:val="0029751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29751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ru-RU" w:eastAsia="zh-CN"/>
    </w:rPr>
  </w:style>
  <w:style w:type="character" w:styleId="Emphasis">
    <w:name w:val="Emphasis"/>
    <w:basedOn w:val="DefaultParagraphFont"/>
    <w:qFormat/>
    <w:rsid w:val="002975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du.cbsystematics.com" TargetMode="External"/><Relationship Id="rId2" Type="http://schemas.openxmlformats.org/officeDocument/2006/relationships/hyperlink" Target="mailto:edu@cbsystematics.com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BS_LESSONS\&#1064;&#1040;&#1041;&#1051;&#1054;&#1053;&#1067;%20&#1050;&#1059;&#1056;&#1057;\&#1054;&#1055;&#1048;&#1057;&#1040;&#1053;&#1048;&#1045;%20&#1050;&#1059;&#1056;&#1057;&#104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КУРСА.dotx</Template>
  <TotalTime>125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Александр Никифоров</cp:lastModifiedBy>
  <cp:revision>5</cp:revision>
  <cp:lastPrinted>2000-09-01T09:40:00Z</cp:lastPrinted>
  <dcterms:created xsi:type="dcterms:W3CDTF">2012-08-23T15:21:00Z</dcterms:created>
  <dcterms:modified xsi:type="dcterms:W3CDTF">2012-09-13T09:36:00Z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CID">
    <vt:lpwstr>1049</vt:lpwstr>
  </property>
</Properties>
</file>